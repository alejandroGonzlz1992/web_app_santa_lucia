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6157D8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1ED5DFD1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2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3230E3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Detalle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de </w:t>
      </w:r>
      <w:r w:rsidR="004017C2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>Evaluación</w:t>
      </w:r>
      <w:r w:rsidR="003230E3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| </w:t>
      </w:r>
      <w:r w:rsidR="004017C2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 xml:space="preserve">{{ </w:t>
      </w:r>
      <w:proofErr w:type="spellStart"/>
      <w:r w:rsidR="004017C2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evaluation_type</w:t>
      </w:r>
      <w:proofErr w:type="spellEnd"/>
      <w:r w:rsidR="004017C2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 xml:space="preserve"> }}</w:t>
      </w:r>
    </w:p>
    <w:p w14:paraId="72D3CEA1" w14:textId="77777777" w:rsidR="004D029B" w:rsidRPr="003230E3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ES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147F8DF9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="004017C2"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evaluation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6F859F88" w:rsidR="003401A6" w:rsidRPr="0096571E" w:rsidRDefault="004017C2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Promedio</w:t>
            </w:r>
          </w:p>
        </w:tc>
        <w:tc>
          <w:tcPr>
            <w:tcW w:w="2340" w:type="dxa"/>
            <w:vAlign w:val="center"/>
          </w:tcPr>
          <w:p w14:paraId="32E5EC25" w14:textId="333CAAE9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4017C2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average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1B0C0FCC" w:rsidR="003401A6" w:rsidRPr="0096571E" w:rsidRDefault="004017C2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Jefatura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24034E46" w:rsidR="003401A6" w:rsidRPr="0096571E" w:rsidRDefault="004017C2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6C397A4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</w:p>
        </w:tc>
        <w:tc>
          <w:tcPr>
            <w:tcW w:w="2340" w:type="dxa"/>
            <w:vAlign w:val="center"/>
          </w:tcPr>
          <w:p w14:paraId="4CE07F8A" w14:textId="39758343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65AE53BB" w14:textId="6B657852" w:rsidR="004017C2" w:rsidRDefault="004017C2" w:rsidP="004017C2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>
        <w:rPr>
          <w:rFonts w:asciiTheme="minorBidi" w:hAnsiTheme="minorBidi" w:cstheme="minorBidi"/>
          <w:b/>
          <w:sz w:val="18"/>
          <w:szCs w:val="18"/>
          <w:lang w:val="es-CR"/>
        </w:rPr>
        <w:t>Preguntas Evaluativas</w:t>
      </w:r>
    </w:p>
    <w:p w14:paraId="026E72A5" w14:textId="77777777" w:rsidR="004017C2" w:rsidRDefault="004017C2" w:rsidP="004017C2">
      <w:pPr>
        <w:spacing w:line="360" w:lineRule="auto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0840647A" w14:textId="77777777" w:rsidR="004017C2" w:rsidRPr="0096571E" w:rsidRDefault="004017C2" w:rsidP="004017C2">
      <w:pPr>
        <w:spacing w:line="360" w:lineRule="auto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343EA7C7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proofErr w:type="spellStart"/>
            <w:r w:rsidR="004017C2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evaluation_details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56E0F0B5" w:rsidR="00901285" w:rsidRPr="006A1D10" w:rsidRDefault="004017C2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>
        <w:rPr>
          <w:rFonts w:asciiTheme="minorBidi" w:hAnsiTheme="minorBidi" w:cstheme="minorBidi"/>
          <w:b/>
          <w:sz w:val="18"/>
          <w:szCs w:val="22"/>
          <w:lang w:val="es-CR"/>
        </w:rPr>
        <w:t>Detalle</w:t>
      </w:r>
    </w:p>
    <w:p w14:paraId="6A76C5DA" w14:textId="2BAB5568" w:rsidR="00B37064" w:rsidRPr="00333BD0" w:rsidRDefault="0096571E" w:rsidP="003401A6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</w:pPr>
      <w:r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LA INFORMACION CONTENIDA </w:t>
      </w:r>
      <w:r w:rsidR="004017C2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LA PRESENTE EVALUACION ES DE CARÁCTER CONFIDENCIAL Y SE INTERPRETA COMO HERRAMIENTA PARA LA MEJORA CONTINUA TANTO DE EMPLEADOS COMO JEFATURAS ASI COMO LA IDENTIFICACION DE AREAS DE DESARROLLO</w:t>
      </w:r>
      <w:r w:rsidR="009D0D4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>.</w:t>
      </w:r>
      <w:r w:rsidR="005B0FDC" w:rsidRPr="00333BD0">
        <w:rPr>
          <w:rFonts w:asciiTheme="minorBidi" w:hAnsiTheme="minorBidi" w:cstheme="minorBidi"/>
          <w:color w:val="808080" w:themeColor="background1" w:themeShade="80"/>
          <w:sz w:val="16"/>
          <w:szCs w:val="16"/>
          <w:lang w:val="es-CR"/>
        </w:rPr>
        <w:t xml:space="preserve">  </w:t>
      </w:r>
    </w:p>
    <w:sectPr w:rsidR="00B37064" w:rsidRPr="00333BD0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70508" w14:textId="77777777" w:rsidR="00420037" w:rsidRDefault="00420037" w:rsidP="00AB275A">
      <w:r>
        <w:separator/>
      </w:r>
    </w:p>
  </w:endnote>
  <w:endnote w:type="continuationSeparator" w:id="0">
    <w:p w14:paraId="6AD0D083" w14:textId="77777777" w:rsidR="00420037" w:rsidRDefault="00420037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BB924" w14:textId="77777777" w:rsidR="00420037" w:rsidRDefault="00420037" w:rsidP="00AB275A">
      <w:r>
        <w:separator/>
      </w:r>
    </w:p>
  </w:footnote>
  <w:footnote w:type="continuationSeparator" w:id="0">
    <w:p w14:paraId="00A2F3F0" w14:textId="77777777" w:rsidR="00420037" w:rsidRDefault="00420037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2771"/>
    <w:multiLevelType w:val="hybridMultilevel"/>
    <w:tmpl w:val="0FD2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3"/>
  </w:num>
  <w:num w:numId="4" w16cid:durableId="39878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91029"/>
    <w:rsid w:val="001C72EF"/>
    <w:rsid w:val="001D725B"/>
    <w:rsid w:val="001F0D67"/>
    <w:rsid w:val="00227430"/>
    <w:rsid w:val="00262C5F"/>
    <w:rsid w:val="002C46B7"/>
    <w:rsid w:val="002E0E71"/>
    <w:rsid w:val="003003C9"/>
    <w:rsid w:val="003203ED"/>
    <w:rsid w:val="003215BB"/>
    <w:rsid w:val="003230E3"/>
    <w:rsid w:val="00333BD0"/>
    <w:rsid w:val="003401A6"/>
    <w:rsid w:val="003555D1"/>
    <w:rsid w:val="003857D9"/>
    <w:rsid w:val="003D029E"/>
    <w:rsid w:val="003E63D9"/>
    <w:rsid w:val="004017C2"/>
    <w:rsid w:val="004107C4"/>
    <w:rsid w:val="00420037"/>
    <w:rsid w:val="0045426B"/>
    <w:rsid w:val="0045689C"/>
    <w:rsid w:val="00460F45"/>
    <w:rsid w:val="00471C74"/>
    <w:rsid w:val="004744E4"/>
    <w:rsid w:val="00477585"/>
    <w:rsid w:val="004937B7"/>
    <w:rsid w:val="004966B3"/>
    <w:rsid w:val="004D029B"/>
    <w:rsid w:val="004E0E29"/>
    <w:rsid w:val="00513DD9"/>
    <w:rsid w:val="00544F4E"/>
    <w:rsid w:val="005532CA"/>
    <w:rsid w:val="00595023"/>
    <w:rsid w:val="005B0FDC"/>
    <w:rsid w:val="005E6B18"/>
    <w:rsid w:val="005F3074"/>
    <w:rsid w:val="005F7D8A"/>
    <w:rsid w:val="006157D8"/>
    <w:rsid w:val="006317B6"/>
    <w:rsid w:val="00652163"/>
    <w:rsid w:val="006A1D10"/>
    <w:rsid w:val="006B2926"/>
    <w:rsid w:val="006E571B"/>
    <w:rsid w:val="00725F77"/>
    <w:rsid w:val="007C58D3"/>
    <w:rsid w:val="00855081"/>
    <w:rsid w:val="00894A99"/>
    <w:rsid w:val="008D6E2F"/>
    <w:rsid w:val="008F3CE0"/>
    <w:rsid w:val="00901285"/>
    <w:rsid w:val="00903A19"/>
    <w:rsid w:val="00936CCC"/>
    <w:rsid w:val="0095514F"/>
    <w:rsid w:val="0096571E"/>
    <w:rsid w:val="009D0D4C"/>
    <w:rsid w:val="009D58EB"/>
    <w:rsid w:val="009D7678"/>
    <w:rsid w:val="00A459CE"/>
    <w:rsid w:val="00A524EE"/>
    <w:rsid w:val="00A73AB3"/>
    <w:rsid w:val="00AB275A"/>
    <w:rsid w:val="00AB7C83"/>
    <w:rsid w:val="00AF5E9F"/>
    <w:rsid w:val="00B22373"/>
    <w:rsid w:val="00B37064"/>
    <w:rsid w:val="00B44F30"/>
    <w:rsid w:val="00BA25E4"/>
    <w:rsid w:val="00BA7009"/>
    <w:rsid w:val="00BE6A38"/>
    <w:rsid w:val="00BF65A7"/>
    <w:rsid w:val="00C0292E"/>
    <w:rsid w:val="00C16EE4"/>
    <w:rsid w:val="00C63E29"/>
    <w:rsid w:val="00C93634"/>
    <w:rsid w:val="00CC47D6"/>
    <w:rsid w:val="00D21A81"/>
    <w:rsid w:val="00D21CD6"/>
    <w:rsid w:val="00D25AED"/>
    <w:rsid w:val="00D460D5"/>
    <w:rsid w:val="00DE3A1C"/>
    <w:rsid w:val="00E15E6D"/>
    <w:rsid w:val="00E85841"/>
    <w:rsid w:val="00EB5BC2"/>
    <w:rsid w:val="00EE4DFF"/>
    <w:rsid w:val="00EE639C"/>
    <w:rsid w:val="00F11F2E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4</cp:revision>
  <dcterms:created xsi:type="dcterms:W3CDTF">2025-09-12T04:25:00Z</dcterms:created>
  <dcterms:modified xsi:type="dcterms:W3CDTF">2025-09-12T04:29:00Z</dcterms:modified>
</cp:coreProperties>
</file>